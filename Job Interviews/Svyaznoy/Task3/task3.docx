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426F3" w14:textId="42DD4A1D" w:rsidR="00333F62" w:rsidRPr="00333F62" w:rsidRDefault="00333F62" w:rsidP="00333F62">
      <w:pPr>
        <w:pStyle w:val="af"/>
        <w:rPr>
          <w:lang w:val="ru-RU"/>
        </w:rPr>
      </w:pPr>
      <w:bookmarkStart w:id="0" w:name="_Toc475482650"/>
      <w:r>
        <w:rPr>
          <w:lang w:val="ru-RU"/>
        </w:rPr>
        <w:t xml:space="preserve">Задание: </w:t>
      </w:r>
      <w:bookmarkEnd w:id="0"/>
      <w:r w:rsidR="00FC5C6F">
        <w:rPr>
          <w:lang w:val="ru-RU"/>
        </w:rPr>
        <w:t>Моделирование пропущенных данных</w:t>
      </w:r>
    </w:p>
    <w:p w14:paraId="63FD864A" w14:textId="63ECD3B2" w:rsidR="00FC5C6F" w:rsidRDefault="00FC5C6F" w:rsidP="00333F62">
      <w:pPr>
        <w:rPr>
          <w:lang w:val="ru-RU"/>
        </w:rPr>
      </w:pPr>
      <w:r>
        <w:rPr>
          <w:lang w:val="ru-RU"/>
        </w:rPr>
        <w:t>Задана таблица, содержащая 2701 строку и 128 столбцов. Элементы таблицы – это наблюдаемые индикаторы коммерческой активности 2701 магазинов по отношению к 128 типам товаров. Не все активности наблюдаются, ненаблюдаемые значения заменены 0. Присутствующие ненулевые наблюдения содержат статистические шумы.</w:t>
      </w:r>
    </w:p>
    <w:p w14:paraId="1CC8FA63" w14:textId="42D41AC8" w:rsidR="00333F62" w:rsidRPr="00FC5C6F" w:rsidRDefault="00333F62" w:rsidP="00333F62">
      <w:pPr>
        <w:rPr>
          <w:lang w:val="ru-RU"/>
        </w:rPr>
      </w:pPr>
      <w:r w:rsidRPr="00333F62">
        <w:rPr>
          <w:lang w:val="ru-RU"/>
        </w:rPr>
        <w:t xml:space="preserve">Требуется </w:t>
      </w:r>
      <w:r w:rsidR="00FC5C6F">
        <w:rPr>
          <w:lang w:val="ru-RU"/>
        </w:rPr>
        <w:t>установить наличие информационной избыточности в измерениях и выполнить прогноз пропущенных значений на основе совокупности имеющихся.  Нужно также оценить точность такого прогноза. Может ли построенная статистическая модель исправить возможные искажения в присутствующих данных</w:t>
      </w:r>
      <w:r w:rsidR="00FC5C6F" w:rsidRPr="00FC5C6F">
        <w:rPr>
          <w:lang w:val="ru-RU"/>
        </w:rPr>
        <w:t>?</w:t>
      </w:r>
    </w:p>
    <w:p w14:paraId="7A0C0308" w14:textId="77777777" w:rsidR="00333F62" w:rsidRPr="00202530" w:rsidRDefault="00333F62" w:rsidP="00333F62">
      <w:r>
        <w:rPr>
          <w:lang w:val="ru-RU"/>
        </w:rPr>
        <w:t xml:space="preserve">Опишите Ваше решение, и приложите, пожалуйста, тексты программ. Если были использованы внешние компоненты и библиотеки, то укажите их. Предпочтителен язык </w:t>
      </w:r>
      <w:r>
        <w:t>R.</w:t>
      </w:r>
    </w:p>
    <w:p w14:paraId="250DC044" w14:textId="4C7D37D3" w:rsidR="00333F62" w:rsidRDefault="00333F62" w:rsidP="00333F62">
      <w:r>
        <w:rPr>
          <w:lang w:val="ru-RU"/>
        </w:rPr>
        <w:t>Приложение</w:t>
      </w:r>
      <w:r w:rsidRPr="001A58B8">
        <w:rPr>
          <w:lang w:val="ru-RU"/>
        </w:rPr>
        <w:t xml:space="preserve">: </w:t>
      </w:r>
      <w:r>
        <w:rPr>
          <w:lang w:val="ru-RU"/>
        </w:rPr>
        <w:t xml:space="preserve">файл </w:t>
      </w:r>
      <w:r>
        <w:t>task</w:t>
      </w:r>
      <w:r w:rsidR="00FC5C6F">
        <w:t>3</w:t>
      </w:r>
      <w:r w:rsidRPr="001A58B8">
        <w:rPr>
          <w:lang w:val="ru-RU"/>
        </w:rPr>
        <w:t>.</w:t>
      </w:r>
      <w:r>
        <w:t>txt</w:t>
      </w:r>
    </w:p>
    <w:p w14:paraId="1C1C2EC2" w14:textId="77777777" w:rsidR="001A58B8" w:rsidRPr="00333F62" w:rsidRDefault="001A58B8" w:rsidP="00333F62">
      <w:bookmarkStart w:id="1" w:name="_GoBack"/>
      <w:bookmarkEnd w:id="1"/>
    </w:p>
    <w:sectPr w:rsidR="001A58B8" w:rsidRPr="00333F62" w:rsidSect="00E610FD">
      <w:pgSz w:w="11907" w:h="16839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36240" w14:textId="77777777" w:rsidR="00C3483D" w:rsidRDefault="00C3483D" w:rsidP="00CC1C3F">
      <w:pPr>
        <w:spacing w:after="0" w:line="240" w:lineRule="auto"/>
      </w:pPr>
      <w:r>
        <w:separator/>
      </w:r>
    </w:p>
  </w:endnote>
  <w:endnote w:type="continuationSeparator" w:id="0">
    <w:p w14:paraId="52EEC07F" w14:textId="77777777" w:rsidR="00C3483D" w:rsidRDefault="00C3483D" w:rsidP="00CC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E48AB" w14:textId="77777777" w:rsidR="00C3483D" w:rsidRDefault="00C3483D" w:rsidP="00CC1C3F">
      <w:pPr>
        <w:spacing w:after="0" w:line="240" w:lineRule="auto"/>
      </w:pPr>
      <w:r>
        <w:separator/>
      </w:r>
    </w:p>
  </w:footnote>
  <w:footnote w:type="continuationSeparator" w:id="0">
    <w:p w14:paraId="22A28B48" w14:textId="77777777" w:rsidR="00C3483D" w:rsidRDefault="00C3483D" w:rsidP="00CC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15B3F"/>
    <w:multiLevelType w:val="hybridMultilevel"/>
    <w:tmpl w:val="9F04C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A8"/>
    <w:rsid w:val="0000558D"/>
    <w:rsid w:val="00013663"/>
    <w:rsid w:val="00077897"/>
    <w:rsid w:val="000A4197"/>
    <w:rsid w:val="000E04CE"/>
    <w:rsid w:val="00123EA8"/>
    <w:rsid w:val="001A58B8"/>
    <w:rsid w:val="001C16DB"/>
    <w:rsid w:val="001E154E"/>
    <w:rsid w:val="0026257B"/>
    <w:rsid w:val="00276A9D"/>
    <w:rsid w:val="00333F62"/>
    <w:rsid w:val="00337855"/>
    <w:rsid w:val="00426D9C"/>
    <w:rsid w:val="00437E56"/>
    <w:rsid w:val="00494622"/>
    <w:rsid w:val="004D51E1"/>
    <w:rsid w:val="00576EA8"/>
    <w:rsid w:val="005D7224"/>
    <w:rsid w:val="00610AC9"/>
    <w:rsid w:val="00697A4F"/>
    <w:rsid w:val="006A6B57"/>
    <w:rsid w:val="00710FF7"/>
    <w:rsid w:val="0074690A"/>
    <w:rsid w:val="0075364B"/>
    <w:rsid w:val="00765ED4"/>
    <w:rsid w:val="00804E3B"/>
    <w:rsid w:val="008237BE"/>
    <w:rsid w:val="0084152C"/>
    <w:rsid w:val="008A4911"/>
    <w:rsid w:val="0092093D"/>
    <w:rsid w:val="009D5774"/>
    <w:rsid w:val="00B7606D"/>
    <w:rsid w:val="00C125F8"/>
    <w:rsid w:val="00C3483D"/>
    <w:rsid w:val="00C76B97"/>
    <w:rsid w:val="00CA6699"/>
    <w:rsid w:val="00CC1C3F"/>
    <w:rsid w:val="00CE3DB6"/>
    <w:rsid w:val="00D21BFB"/>
    <w:rsid w:val="00DF5677"/>
    <w:rsid w:val="00E36B10"/>
    <w:rsid w:val="00E610FD"/>
    <w:rsid w:val="00E619BF"/>
    <w:rsid w:val="00EF4658"/>
    <w:rsid w:val="00F058E0"/>
    <w:rsid w:val="00F105BF"/>
    <w:rsid w:val="00F9706C"/>
    <w:rsid w:val="00FB007C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DCA4"/>
  <w15:chartTrackingRefBased/>
  <w15:docId w15:val="{24A12451-98C7-476A-BF84-0EA64CF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iPriority w:val="99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  <w:rsid w:val="0000558D"/>
  </w:style>
  <w:style w:type="paragraph" w:styleId="af6">
    <w:name w:val="TOC Heading"/>
    <w:basedOn w:val="1"/>
    <w:next w:val="a"/>
    <w:uiPriority w:val="39"/>
    <w:unhideWhenUsed/>
    <w:qFormat/>
    <w:rsid w:val="001C16DB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1C16D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F5677"/>
    <w:pPr>
      <w:spacing w:after="100"/>
      <w:ind w:left="170"/>
    </w:pPr>
  </w:style>
  <w:style w:type="paragraph" w:styleId="af7">
    <w:name w:val="Normal (Web)"/>
    <w:basedOn w:val="a"/>
    <w:uiPriority w:val="99"/>
    <w:semiHidden/>
    <w:unhideWhenUsed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">
    <w:name w:val="fig"/>
    <w:basedOn w:val="a"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74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90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eqn">
    <w:name w:val="eqn"/>
    <w:basedOn w:val="a"/>
    <w:rsid w:val="007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f8">
    <w:name w:val="footnote text"/>
    <w:basedOn w:val="a"/>
    <w:link w:val="af9"/>
    <w:uiPriority w:val="99"/>
    <w:semiHidden/>
    <w:unhideWhenUsed/>
    <w:rsid w:val="00CC1C3F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CC1C3F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CC1C3F"/>
    <w:rPr>
      <w:vertAlign w:val="superscript"/>
    </w:rPr>
  </w:style>
  <w:style w:type="paragraph" w:styleId="afb">
    <w:name w:val="Balloon Text"/>
    <w:basedOn w:val="a"/>
    <w:link w:val="afc"/>
    <w:uiPriority w:val="99"/>
    <w:semiHidden/>
    <w:unhideWhenUsed/>
    <w:rsid w:val="00E61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E61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CDA4A-6383-4260-87A2-411AB392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</Template>
  <TotalTime>1073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</dc:creator>
  <cp:keywords/>
  <cp:lastModifiedBy>Терехов Сергей Александрович</cp:lastModifiedBy>
  <cp:revision>34</cp:revision>
  <cp:lastPrinted>2017-02-20T09:34:00Z</cp:lastPrinted>
  <dcterms:created xsi:type="dcterms:W3CDTF">2017-02-18T08:59:00Z</dcterms:created>
  <dcterms:modified xsi:type="dcterms:W3CDTF">2017-03-06T12:51:00Z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