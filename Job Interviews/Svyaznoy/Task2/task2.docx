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426F3" w14:textId="36E4C92D" w:rsidR="00333F62" w:rsidRPr="00333F62" w:rsidRDefault="00333F62" w:rsidP="00333F62">
      <w:pPr>
        <w:pStyle w:val="af"/>
        <w:rPr>
          <w:lang w:val="ru-RU"/>
        </w:rPr>
      </w:pPr>
      <w:bookmarkStart w:id="0" w:name="_Toc475482650"/>
      <w:r>
        <w:rPr>
          <w:lang w:val="ru-RU"/>
        </w:rPr>
        <w:t xml:space="preserve">Задание: </w:t>
      </w:r>
      <w:bookmarkEnd w:id="0"/>
      <w:r>
        <w:rPr>
          <w:lang w:val="ru-RU"/>
        </w:rPr>
        <w:t>Полезность входных переменных</w:t>
      </w:r>
    </w:p>
    <w:p w14:paraId="7D84A577" w14:textId="7262F3C5" w:rsidR="00333F62" w:rsidRPr="00333F62" w:rsidRDefault="00333F62" w:rsidP="00333F62">
      <w:pPr>
        <w:rPr>
          <w:lang w:val="ru-RU"/>
        </w:rPr>
      </w:pPr>
      <w:r w:rsidRPr="00333F62">
        <w:rPr>
          <w:lang w:val="ru-RU"/>
        </w:rPr>
        <w:t xml:space="preserve">Таблица содержит 11 столбцов чисел. Первые 10 </w:t>
      </w:r>
      <w:r>
        <w:rPr>
          <w:lang w:val="ru-RU"/>
        </w:rPr>
        <w:t>столбцов - входные переменные (x_1 , …. , x_10</w:t>
      </w:r>
      <w:r w:rsidRPr="00333F62">
        <w:rPr>
          <w:lang w:val="ru-RU"/>
        </w:rPr>
        <w:t>), 11-й столбец - выхо</w:t>
      </w:r>
      <w:r>
        <w:rPr>
          <w:lang w:val="ru-RU"/>
        </w:rPr>
        <w:t>дная прогнозируемая переменная y</w:t>
      </w:r>
      <w:r w:rsidRPr="00333F62">
        <w:rPr>
          <w:lang w:val="ru-RU"/>
        </w:rPr>
        <w:t>. Каждая строка в файле - это один обучающий пример для построения статист</w:t>
      </w:r>
      <w:r>
        <w:rPr>
          <w:lang w:val="ru-RU"/>
        </w:rPr>
        <w:t>ической модели для зависимости y = y(x_1,x_2,..,x_10)</w:t>
      </w:r>
      <w:r w:rsidRPr="00333F62">
        <w:rPr>
          <w:lang w:val="ru-RU"/>
        </w:rPr>
        <w:t xml:space="preserve">. Конкретный вид связи между выходной и входными переменными не известен. </w:t>
      </w:r>
    </w:p>
    <w:p w14:paraId="1CC8FA63" w14:textId="77777777" w:rsidR="00333F62" w:rsidRPr="00333F62" w:rsidRDefault="00333F62" w:rsidP="00333F62">
      <w:pPr>
        <w:rPr>
          <w:lang w:val="ru-RU"/>
        </w:rPr>
      </w:pPr>
      <w:r w:rsidRPr="00333F62">
        <w:rPr>
          <w:lang w:val="ru-RU"/>
        </w:rPr>
        <w:t xml:space="preserve">Требуется провести разведочный анализ данных, выбрать критерий для точности модели, и указать степень важности (информативности) каждой из 10 входных переменных с точки зрения точности модели. </w:t>
      </w:r>
    </w:p>
    <w:p w14:paraId="7A0C0308" w14:textId="77777777" w:rsidR="00333F62" w:rsidRPr="00202530" w:rsidRDefault="00333F62" w:rsidP="00333F62">
      <w:r>
        <w:rPr>
          <w:lang w:val="ru-RU"/>
        </w:rPr>
        <w:t xml:space="preserve">Опишите Ваше решение, и приложите, пожалуйста, тексты программ. Если были использованы внешние компоненты и библиотеки, то укажите их. Предпочтителен язык </w:t>
      </w:r>
      <w:r>
        <w:t>R.</w:t>
      </w:r>
    </w:p>
    <w:p w14:paraId="250DC044" w14:textId="2C71B114" w:rsidR="00333F62" w:rsidRDefault="00333F62" w:rsidP="00333F62">
      <w:r>
        <w:rPr>
          <w:lang w:val="ru-RU"/>
        </w:rPr>
        <w:t>Приложение</w:t>
      </w:r>
      <w:r w:rsidRPr="001A58B8">
        <w:rPr>
          <w:lang w:val="ru-RU"/>
        </w:rPr>
        <w:t xml:space="preserve">: </w:t>
      </w:r>
      <w:r>
        <w:rPr>
          <w:lang w:val="ru-RU"/>
        </w:rPr>
        <w:t xml:space="preserve">файл </w:t>
      </w:r>
      <w:r>
        <w:t>task</w:t>
      </w:r>
      <w:r>
        <w:rPr>
          <w:lang w:val="ru-RU"/>
        </w:rPr>
        <w:t>2</w:t>
      </w:r>
      <w:r w:rsidRPr="001A58B8">
        <w:rPr>
          <w:lang w:val="ru-RU"/>
        </w:rPr>
        <w:t>.</w:t>
      </w:r>
      <w:r>
        <w:t>txt</w:t>
      </w:r>
      <w:bookmarkStart w:id="1" w:name="_GoBack"/>
      <w:bookmarkEnd w:id="1"/>
    </w:p>
    <w:p w14:paraId="1C1C2EC2" w14:textId="77777777" w:rsidR="001A58B8" w:rsidRPr="00333F62" w:rsidRDefault="001A58B8" w:rsidP="00333F62"/>
    <w:sectPr w:rsidR="001A58B8" w:rsidRPr="00333F62" w:rsidSect="00E610FD">
      <w:pgSz w:w="11907" w:h="16839" w:code="9"/>
      <w:pgMar w:top="1440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B4453" w14:textId="77777777" w:rsidR="00077897" w:rsidRDefault="00077897" w:rsidP="00CC1C3F">
      <w:pPr>
        <w:spacing w:after="0" w:line="240" w:lineRule="auto"/>
      </w:pPr>
      <w:r>
        <w:separator/>
      </w:r>
    </w:p>
  </w:endnote>
  <w:endnote w:type="continuationSeparator" w:id="0">
    <w:p w14:paraId="5C098786" w14:textId="77777777" w:rsidR="00077897" w:rsidRDefault="00077897" w:rsidP="00CC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EEABC" w14:textId="77777777" w:rsidR="00077897" w:rsidRDefault="00077897" w:rsidP="00CC1C3F">
      <w:pPr>
        <w:spacing w:after="0" w:line="240" w:lineRule="auto"/>
      </w:pPr>
      <w:r>
        <w:separator/>
      </w:r>
    </w:p>
  </w:footnote>
  <w:footnote w:type="continuationSeparator" w:id="0">
    <w:p w14:paraId="02DB9C16" w14:textId="77777777" w:rsidR="00077897" w:rsidRDefault="00077897" w:rsidP="00CC1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15B3F"/>
    <w:multiLevelType w:val="hybridMultilevel"/>
    <w:tmpl w:val="9F04C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A8"/>
    <w:rsid w:val="0000558D"/>
    <w:rsid w:val="00013663"/>
    <w:rsid w:val="00077897"/>
    <w:rsid w:val="000A4197"/>
    <w:rsid w:val="000E04CE"/>
    <w:rsid w:val="00123EA8"/>
    <w:rsid w:val="001A58B8"/>
    <w:rsid w:val="001C16DB"/>
    <w:rsid w:val="001E154E"/>
    <w:rsid w:val="0026257B"/>
    <w:rsid w:val="00276A9D"/>
    <w:rsid w:val="00333F62"/>
    <w:rsid w:val="00337855"/>
    <w:rsid w:val="00426D9C"/>
    <w:rsid w:val="00437E56"/>
    <w:rsid w:val="00494622"/>
    <w:rsid w:val="004D51E1"/>
    <w:rsid w:val="00576EA8"/>
    <w:rsid w:val="005D7224"/>
    <w:rsid w:val="00610AC9"/>
    <w:rsid w:val="00697A4F"/>
    <w:rsid w:val="006A6B57"/>
    <w:rsid w:val="00710FF7"/>
    <w:rsid w:val="0074690A"/>
    <w:rsid w:val="0075364B"/>
    <w:rsid w:val="00765ED4"/>
    <w:rsid w:val="00804E3B"/>
    <w:rsid w:val="008237BE"/>
    <w:rsid w:val="0084152C"/>
    <w:rsid w:val="008A4911"/>
    <w:rsid w:val="0092093D"/>
    <w:rsid w:val="009D5774"/>
    <w:rsid w:val="00B7606D"/>
    <w:rsid w:val="00C125F8"/>
    <w:rsid w:val="00C76B97"/>
    <w:rsid w:val="00CA6699"/>
    <w:rsid w:val="00CC1C3F"/>
    <w:rsid w:val="00CE3DB6"/>
    <w:rsid w:val="00D21BFB"/>
    <w:rsid w:val="00DF5677"/>
    <w:rsid w:val="00E36B10"/>
    <w:rsid w:val="00E610FD"/>
    <w:rsid w:val="00E619BF"/>
    <w:rsid w:val="00EF4658"/>
    <w:rsid w:val="00F058E0"/>
    <w:rsid w:val="00F105BF"/>
    <w:rsid w:val="00F9706C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DCA4"/>
  <w15:chartTrackingRefBased/>
  <w15:docId w15:val="{24A12451-98C7-476A-BF84-0EA64CFD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iPriority w:val="99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Название Знак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  <w:rsid w:val="0000558D"/>
  </w:style>
  <w:style w:type="paragraph" w:styleId="af6">
    <w:name w:val="TOC Heading"/>
    <w:basedOn w:val="1"/>
    <w:next w:val="a"/>
    <w:uiPriority w:val="39"/>
    <w:unhideWhenUsed/>
    <w:qFormat/>
    <w:rsid w:val="001C16DB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val="en-GB" w:eastAsia="en-GB"/>
    </w:rPr>
  </w:style>
  <w:style w:type="paragraph" w:styleId="11">
    <w:name w:val="toc 1"/>
    <w:basedOn w:val="a"/>
    <w:next w:val="a"/>
    <w:autoRedefine/>
    <w:uiPriority w:val="39"/>
    <w:unhideWhenUsed/>
    <w:rsid w:val="001C16D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F5677"/>
    <w:pPr>
      <w:spacing w:after="100"/>
      <w:ind w:left="170"/>
    </w:pPr>
  </w:style>
  <w:style w:type="paragraph" w:styleId="af7">
    <w:name w:val="Normal (Web)"/>
    <w:basedOn w:val="a"/>
    <w:uiPriority w:val="99"/>
    <w:semiHidden/>
    <w:unhideWhenUsed/>
    <w:rsid w:val="0074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fig">
    <w:name w:val="fig"/>
    <w:basedOn w:val="a"/>
    <w:rsid w:val="0074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746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90A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eqn">
    <w:name w:val="eqn"/>
    <w:basedOn w:val="a"/>
    <w:rsid w:val="0074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f8">
    <w:name w:val="footnote text"/>
    <w:basedOn w:val="a"/>
    <w:link w:val="af9"/>
    <w:uiPriority w:val="99"/>
    <w:semiHidden/>
    <w:unhideWhenUsed/>
    <w:rsid w:val="00CC1C3F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CC1C3F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CC1C3F"/>
    <w:rPr>
      <w:vertAlign w:val="superscript"/>
    </w:rPr>
  </w:style>
  <w:style w:type="paragraph" w:styleId="afb">
    <w:name w:val="Balloon Text"/>
    <w:basedOn w:val="a"/>
    <w:link w:val="afc"/>
    <w:uiPriority w:val="99"/>
    <w:semiHidden/>
    <w:unhideWhenUsed/>
    <w:rsid w:val="00E61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E610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AppData\Roaming\Microsoft\&#1064;&#1072;&#1073;&#1083;&#1086;&#1085;&#1099;\&#1041;&#1083;&#1072;&#1085;&#1082;%20&#1048;&#1086;&#1085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6848D5-DCC6-4EF4-B533-22A33AB9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</Template>
  <TotalTime>1065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</dc:creator>
  <cp:keywords/>
  <cp:lastModifiedBy>Терехов Сергей Александрович</cp:lastModifiedBy>
  <cp:revision>33</cp:revision>
  <cp:lastPrinted>2017-02-20T09:34:00Z</cp:lastPrinted>
  <dcterms:created xsi:type="dcterms:W3CDTF">2017-02-18T08:59:00Z</dcterms:created>
  <dcterms:modified xsi:type="dcterms:W3CDTF">2017-03-06T12:40:00Z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