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9874A" w14:textId="41FD5A07" w:rsidR="009D5774" w:rsidRDefault="00C00906" w:rsidP="00C00906">
      <w:pPr>
        <w:pStyle w:val="af"/>
        <w:rPr>
          <w:lang w:val="ru-RU"/>
        </w:rPr>
      </w:pPr>
      <w:bookmarkStart w:id="0" w:name="_Toc475482650"/>
      <w:r>
        <w:rPr>
          <w:lang w:val="ru-RU"/>
        </w:rPr>
        <w:t>Задание: Р</w:t>
      </w:r>
      <w:r w:rsidR="009D5774" w:rsidRPr="009D5774">
        <w:rPr>
          <w:lang w:val="ru-RU"/>
        </w:rPr>
        <w:t>яды событий</w:t>
      </w:r>
      <w:bookmarkEnd w:id="0"/>
    </w:p>
    <w:p w14:paraId="2525188A" w14:textId="41ECE0E3" w:rsidR="009D5774" w:rsidRDefault="009D5774" w:rsidP="0074690A">
      <w:pPr>
        <w:rPr>
          <w:lang w:val="ru-RU"/>
        </w:rPr>
      </w:pPr>
      <w:r>
        <w:rPr>
          <w:lang w:val="ru-RU"/>
        </w:rPr>
        <w:t xml:space="preserve">Дан временной ряд ежедневных наблюдений за числом некоторых событий, происходящих на определенном объекте. Проведите </w:t>
      </w:r>
      <w:r w:rsidR="00C00906">
        <w:rPr>
          <w:lang w:val="ru-RU"/>
        </w:rPr>
        <w:t xml:space="preserve">разведочный </w:t>
      </w:r>
      <w:r>
        <w:rPr>
          <w:lang w:val="ru-RU"/>
        </w:rPr>
        <w:t>анализ статистики этого ряда, постройте необходимые модели</w:t>
      </w:r>
      <w:r w:rsidR="00C00906">
        <w:rPr>
          <w:lang w:val="ru-RU"/>
        </w:rPr>
        <w:t>,</w:t>
      </w:r>
      <w:r>
        <w:rPr>
          <w:lang w:val="ru-RU"/>
        </w:rPr>
        <w:t xml:space="preserve"> и выполните прогноз числа событий в последующие 1, 3 и 10 дней. Обоснуйте точность Ваших прогнозов.</w:t>
      </w:r>
    </w:p>
    <w:p w14:paraId="377C3C5B" w14:textId="64033E6B" w:rsidR="00C00906" w:rsidRPr="00202530" w:rsidRDefault="00E85564" w:rsidP="0074690A">
      <w:r>
        <w:rPr>
          <w:lang w:val="ru-RU"/>
        </w:rPr>
        <w:t>О</w:t>
      </w:r>
      <w:r w:rsidR="00C00906">
        <w:rPr>
          <w:lang w:val="ru-RU"/>
        </w:rPr>
        <w:t>пи</w:t>
      </w:r>
      <w:r>
        <w:rPr>
          <w:lang w:val="ru-RU"/>
        </w:rPr>
        <w:t>шите</w:t>
      </w:r>
      <w:r w:rsidR="00C00906">
        <w:rPr>
          <w:lang w:val="ru-RU"/>
        </w:rPr>
        <w:t xml:space="preserve"> Ваше решение, </w:t>
      </w:r>
      <w:r>
        <w:rPr>
          <w:lang w:val="ru-RU"/>
        </w:rPr>
        <w:t xml:space="preserve">и </w:t>
      </w:r>
      <w:r w:rsidR="00C00906">
        <w:rPr>
          <w:lang w:val="ru-RU"/>
        </w:rPr>
        <w:t>приложите, пожалуйста, тексты программ</w:t>
      </w:r>
      <w:r>
        <w:rPr>
          <w:lang w:val="ru-RU"/>
        </w:rPr>
        <w:t>. Если были использованы внешние компоненты и библиотеки, то укажите их. П</w:t>
      </w:r>
      <w:r w:rsidR="00C00906">
        <w:rPr>
          <w:lang w:val="ru-RU"/>
        </w:rPr>
        <w:t xml:space="preserve">редпочтителен язык </w:t>
      </w:r>
      <w:r w:rsidR="00C00906">
        <w:t>R</w:t>
      </w:r>
      <w:r w:rsidR="00202530">
        <w:t>.</w:t>
      </w:r>
      <w:bookmarkStart w:id="1" w:name="_GoBack"/>
      <w:bookmarkEnd w:id="1"/>
    </w:p>
    <w:p w14:paraId="3DF06A74" w14:textId="17422790" w:rsidR="009D5774" w:rsidRDefault="009D5774" w:rsidP="0074690A">
      <w:r>
        <w:rPr>
          <w:lang w:val="ru-RU"/>
        </w:rPr>
        <w:t>Приложение</w:t>
      </w:r>
      <w:r w:rsidRPr="001A58B8">
        <w:rPr>
          <w:lang w:val="ru-RU"/>
        </w:rPr>
        <w:t xml:space="preserve">: </w:t>
      </w:r>
      <w:r>
        <w:rPr>
          <w:lang w:val="ru-RU"/>
        </w:rPr>
        <w:t xml:space="preserve">файл </w:t>
      </w:r>
      <w:r>
        <w:t>task</w:t>
      </w:r>
      <w:r w:rsidRPr="001A58B8">
        <w:rPr>
          <w:lang w:val="ru-RU"/>
        </w:rPr>
        <w:t>1.</w:t>
      </w:r>
      <w:r>
        <w:t>txt</w:t>
      </w:r>
    </w:p>
    <w:p w14:paraId="0ADD27E4" w14:textId="77777777" w:rsidR="00C00906" w:rsidRDefault="00C00906" w:rsidP="0074690A"/>
    <w:sectPr w:rsidR="00C00906" w:rsidSect="00E610FD">
      <w:pgSz w:w="11907" w:h="16839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20F48" w14:textId="77777777" w:rsidR="00C47865" w:rsidRDefault="00C47865" w:rsidP="00CC1C3F">
      <w:pPr>
        <w:spacing w:after="0" w:line="240" w:lineRule="auto"/>
      </w:pPr>
      <w:r>
        <w:separator/>
      </w:r>
    </w:p>
  </w:endnote>
  <w:endnote w:type="continuationSeparator" w:id="0">
    <w:p w14:paraId="79D8BEDC" w14:textId="77777777" w:rsidR="00C47865" w:rsidRDefault="00C47865" w:rsidP="00CC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E3D49" w14:textId="77777777" w:rsidR="00C47865" w:rsidRDefault="00C47865" w:rsidP="00CC1C3F">
      <w:pPr>
        <w:spacing w:after="0" w:line="240" w:lineRule="auto"/>
      </w:pPr>
      <w:r>
        <w:separator/>
      </w:r>
    </w:p>
  </w:footnote>
  <w:footnote w:type="continuationSeparator" w:id="0">
    <w:p w14:paraId="2AECB39D" w14:textId="77777777" w:rsidR="00C47865" w:rsidRDefault="00C47865" w:rsidP="00CC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15B3F"/>
    <w:multiLevelType w:val="hybridMultilevel"/>
    <w:tmpl w:val="9F04C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A8"/>
    <w:rsid w:val="0000558D"/>
    <w:rsid w:val="00013663"/>
    <w:rsid w:val="000A4197"/>
    <w:rsid w:val="000E04CE"/>
    <w:rsid w:val="00123EA8"/>
    <w:rsid w:val="001A58B8"/>
    <w:rsid w:val="001C16DB"/>
    <w:rsid w:val="001E154E"/>
    <w:rsid w:val="00202530"/>
    <w:rsid w:val="0026257B"/>
    <w:rsid w:val="00276A9D"/>
    <w:rsid w:val="00337855"/>
    <w:rsid w:val="00426D9C"/>
    <w:rsid w:val="00437E56"/>
    <w:rsid w:val="00494622"/>
    <w:rsid w:val="004D51E1"/>
    <w:rsid w:val="00576EA8"/>
    <w:rsid w:val="005D7224"/>
    <w:rsid w:val="00610AC9"/>
    <w:rsid w:val="00697A4F"/>
    <w:rsid w:val="006A6B57"/>
    <w:rsid w:val="00710FF7"/>
    <w:rsid w:val="0074690A"/>
    <w:rsid w:val="0075364B"/>
    <w:rsid w:val="00765ED4"/>
    <w:rsid w:val="00804E3B"/>
    <w:rsid w:val="008237BE"/>
    <w:rsid w:val="0084152C"/>
    <w:rsid w:val="008A4911"/>
    <w:rsid w:val="0092093D"/>
    <w:rsid w:val="009D5774"/>
    <w:rsid w:val="00B7606D"/>
    <w:rsid w:val="00C00906"/>
    <w:rsid w:val="00C125F8"/>
    <w:rsid w:val="00C47865"/>
    <w:rsid w:val="00C76B97"/>
    <w:rsid w:val="00CA6699"/>
    <w:rsid w:val="00CC1C3F"/>
    <w:rsid w:val="00CE3DB6"/>
    <w:rsid w:val="00D21BFB"/>
    <w:rsid w:val="00DF5677"/>
    <w:rsid w:val="00E36B10"/>
    <w:rsid w:val="00E610FD"/>
    <w:rsid w:val="00E619BF"/>
    <w:rsid w:val="00E85564"/>
    <w:rsid w:val="00EF4658"/>
    <w:rsid w:val="00F058E0"/>
    <w:rsid w:val="00F105BF"/>
    <w:rsid w:val="00F9706C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DCA4"/>
  <w15:chartTrackingRefBased/>
  <w15:docId w15:val="{24A12451-98C7-476A-BF84-0EA64CF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iPriority w:val="99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  <w:rsid w:val="0000558D"/>
  </w:style>
  <w:style w:type="paragraph" w:styleId="af6">
    <w:name w:val="TOC Heading"/>
    <w:basedOn w:val="1"/>
    <w:next w:val="a"/>
    <w:uiPriority w:val="39"/>
    <w:unhideWhenUsed/>
    <w:qFormat/>
    <w:rsid w:val="001C16D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1C16D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F5677"/>
    <w:pPr>
      <w:spacing w:after="100"/>
      <w:ind w:left="170"/>
    </w:pPr>
  </w:style>
  <w:style w:type="paragraph" w:styleId="af7">
    <w:name w:val="Normal (Web)"/>
    <w:basedOn w:val="a"/>
    <w:uiPriority w:val="99"/>
    <w:semiHidden/>
    <w:unhideWhenUsed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">
    <w:name w:val="fig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4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90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eqn">
    <w:name w:val="eqn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8">
    <w:name w:val="footnote text"/>
    <w:basedOn w:val="a"/>
    <w:link w:val="af9"/>
    <w:uiPriority w:val="99"/>
    <w:semiHidden/>
    <w:unhideWhenUsed/>
    <w:rsid w:val="00CC1C3F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CC1C3F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CC1C3F"/>
    <w:rPr>
      <w:vertAlign w:val="superscript"/>
    </w:rPr>
  </w:style>
  <w:style w:type="paragraph" w:styleId="afb">
    <w:name w:val="Balloon Text"/>
    <w:basedOn w:val="a"/>
    <w:link w:val="afc"/>
    <w:uiPriority w:val="99"/>
    <w:semiHidden/>
    <w:unhideWhenUsed/>
    <w:rsid w:val="00E6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E61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A80AF-EB25-4FBF-ACBA-7A7EF865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1199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</dc:creator>
  <cp:keywords/>
  <cp:lastModifiedBy>Терехов Сергей Александрович</cp:lastModifiedBy>
  <cp:revision>35</cp:revision>
  <cp:lastPrinted>2017-02-20T09:34:00Z</cp:lastPrinted>
  <dcterms:created xsi:type="dcterms:W3CDTF">2017-02-18T08:59:00Z</dcterms:created>
  <dcterms:modified xsi:type="dcterms:W3CDTF">2017-03-06T12:36:00Z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